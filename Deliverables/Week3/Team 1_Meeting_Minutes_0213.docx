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5C6C2E10" w:rsidR="004266D5" w:rsidRPr="00B6236C" w:rsidRDefault="007F131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02/1</w:t>
            </w:r>
            <w:r w:rsidR="000142FA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>/2025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E7D41D2" w:rsidR="004266D5" w:rsidRPr="00B6236C" w:rsidRDefault="000142F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10AM to 10.30AM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775B88C0" w:rsidR="004266D5" w:rsidRPr="00B6236C" w:rsidRDefault="007F131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Misha </w:t>
            </w:r>
            <w:proofErr w:type="spellStart"/>
            <w:r>
              <w:rPr>
                <w:i w:val="0"/>
                <w:szCs w:val="18"/>
              </w:rPr>
              <w:t>Jitendrakumar</w:t>
            </w:r>
            <w:proofErr w:type="spellEnd"/>
            <w:r>
              <w:rPr>
                <w:i w:val="0"/>
                <w:szCs w:val="18"/>
              </w:rPr>
              <w:t xml:space="preserve">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03FE1EA7" w:rsidR="004266D5" w:rsidRPr="00B6236C" w:rsidRDefault="00AA1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6A5F5" w14:textId="79084385" w:rsidR="00A274F1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Deliverable Progress update</w:t>
            </w:r>
          </w:p>
          <w:p w14:paraId="6804A93F" w14:textId="3E72BBDA" w:rsidR="001C4FA6" w:rsidRPr="00B6236C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Xero Application Walkthrough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7F1313" w:rsidRPr="00B6236C" w14:paraId="793AC531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18A614" w14:textId="15DF4C38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Misha Jitendrakumar Patel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6FA8429A" w14:textId="327BC26F" w:rsidR="007F1313" w:rsidRPr="00B6236C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 singh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250FF92B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70D6BDC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  <w:tr w:rsidR="007F1313" w:rsidRPr="00B6236C" w14:paraId="713C92EB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909D2D" w14:textId="3BDD2E2B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20EA95E0" w14:textId="77777777" w:rsidR="007F1313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628473A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E55161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  <w:tr w:rsidR="007F1313" w:rsidRPr="00B6236C" w14:paraId="3B4AA245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ACDED53" w14:textId="393FF64D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 saiyad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9167798" w14:textId="77777777" w:rsidR="007F1313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6DF6F861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36A38C50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1716C69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Context Diagram </w:t>
            </w:r>
          </w:p>
        </w:tc>
        <w:tc>
          <w:tcPr>
            <w:tcW w:w="1260" w:type="dxa"/>
          </w:tcPr>
          <w:p w14:paraId="1D611F0D" w14:textId="5B84EBEA" w:rsidR="001C7821" w:rsidRPr="00B6236C" w:rsidRDefault="000142FA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F1313">
              <w:rPr>
                <w:szCs w:val="18"/>
              </w:rPr>
              <w:t>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7B49043F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01C4BFFD" w14:textId="24717DE6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22322612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Functional Decomposition </w:t>
            </w:r>
            <w:r w:rsidR="00AA14F1">
              <w:rPr>
                <w:szCs w:val="18"/>
              </w:rPr>
              <w:t>Diagram</w:t>
            </w:r>
          </w:p>
        </w:tc>
        <w:tc>
          <w:tcPr>
            <w:tcW w:w="1260" w:type="dxa"/>
          </w:tcPr>
          <w:p w14:paraId="66772CAF" w14:textId="6DCAF6AB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04FA19FB" w14:textId="239469D9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09C374F3" w14:textId="41169793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D712A0D" w:rsidR="00947908" w:rsidRPr="00B6236C" w:rsidRDefault="00F5476D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2F5E89C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AA14F1">
              <w:rPr>
                <w:sz w:val="18"/>
                <w:szCs w:val="18"/>
              </w:rPr>
              <w:t>1</w:t>
            </w:r>
            <w:r w:rsidR="00BC60BF">
              <w:rPr>
                <w:sz w:val="18"/>
                <w:szCs w:val="18"/>
              </w:rPr>
              <w:t>4</w:t>
            </w:r>
            <w:r w:rsidR="00782987">
              <w:rPr>
                <w:sz w:val="18"/>
                <w:szCs w:val="18"/>
              </w:rPr>
              <w:t>/202</w:t>
            </w:r>
            <w:r w:rsidR="00BC60BF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4DDA6638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preparation</w:t>
            </w:r>
          </w:p>
        </w:tc>
        <w:tc>
          <w:tcPr>
            <w:tcW w:w="1260" w:type="dxa"/>
          </w:tcPr>
          <w:p w14:paraId="4DF53158" w14:textId="2E0BF4AC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144E4E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5272CF9D" w14:textId="30CED9A5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BB63FAE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8FDBA13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Requirement Component</w:t>
            </w:r>
            <w:r w:rsidR="00CF5E3A">
              <w:rPr>
                <w:szCs w:val="18"/>
              </w:rPr>
              <w:t xml:space="preserve"> discussion</w:t>
            </w:r>
          </w:p>
        </w:tc>
        <w:tc>
          <w:tcPr>
            <w:tcW w:w="1260" w:type="dxa"/>
          </w:tcPr>
          <w:p w14:paraId="51923345" w14:textId="58D82BDD" w:rsidR="00144E4E" w:rsidRPr="00B6236C" w:rsidRDefault="00CF5E3A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7F1313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70C5BF9F" w14:textId="4AEE5CE2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160" w:type="dxa"/>
          </w:tcPr>
          <w:p w14:paraId="6D5523A1" w14:textId="4FE2D41F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FF4A89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8AB74" w14:textId="77777777" w:rsidR="000A1401" w:rsidRDefault="000A1401">
      <w:r>
        <w:separator/>
      </w:r>
    </w:p>
  </w:endnote>
  <w:endnote w:type="continuationSeparator" w:id="0">
    <w:p w14:paraId="6BF83AA9" w14:textId="77777777" w:rsidR="000A1401" w:rsidRDefault="000A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1A237" w14:textId="77777777" w:rsidR="000A1401" w:rsidRDefault="000A1401">
      <w:r>
        <w:separator/>
      </w:r>
    </w:p>
  </w:footnote>
  <w:footnote w:type="continuationSeparator" w:id="0">
    <w:p w14:paraId="01EAE44D" w14:textId="77777777" w:rsidR="000A1401" w:rsidRDefault="000A1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019D5"/>
    <w:rsid w:val="000142FA"/>
    <w:rsid w:val="000A1401"/>
    <w:rsid w:val="000D61DB"/>
    <w:rsid w:val="001071C3"/>
    <w:rsid w:val="00121807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A6FDA"/>
    <w:rsid w:val="002E5788"/>
    <w:rsid w:val="00307715"/>
    <w:rsid w:val="00361221"/>
    <w:rsid w:val="00362BA6"/>
    <w:rsid w:val="00362BE6"/>
    <w:rsid w:val="00392DDF"/>
    <w:rsid w:val="003A682F"/>
    <w:rsid w:val="003B2F07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1D6F"/>
    <w:rsid w:val="007357C1"/>
    <w:rsid w:val="00736E48"/>
    <w:rsid w:val="00760F00"/>
    <w:rsid w:val="00782987"/>
    <w:rsid w:val="00784F20"/>
    <w:rsid w:val="007F1313"/>
    <w:rsid w:val="008013ED"/>
    <w:rsid w:val="00842848"/>
    <w:rsid w:val="00853557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D1889"/>
    <w:rsid w:val="00AF26B6"/>
    <w:rsid w:val="00B36BC4"/>
    <w:rsid w:val="00B6236C"/>
    <w:rsid w:val="00BC60BF"/>
    <w:rsid w:val="00C21AF9"/>
    <w:rsid w:val="00C6291B"/>
    <w:rsid w:val="00C92743"/>
    <w:rsid w:val="00C94BEB"/>
    <w:rsid w:val="00CE644F"/>
    <w:rsid w:val="00CF5E3A"/>
    <w:rsid w:val="00CF7E44"/>
    <w:rsid w:val="00D1263A"/>
    <w:rsid w:val="00D628F8"/>
    <w:rsid w:val="00DA7E40"/>
    <w:rsid w:val="00DB7394"/>
    <w:rsid w:val="00DC3F61"/>
    <w:rsid w:val="00E559A3"/>
    <w:rsid w:val="00E86BE5"/>
    <w:rsid w:val="00EF7003"/>
    <w:rsid w:val="00F15879"/>
    <w:rsid w:val="00F16464"/>
    <w:rsid w:val="00F24950"/>
    <w:rsid w:val="00F43470"/>
    <w:rsid w:val="00F5476D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2</cp:revision>
  <cp:lastPrinted>2022-09-22T21:53:00Z</cp:lastPrinted>
  <dcterms:created xsi:type="dcterms:W3CDTF">2025-02-13T13:17:00Z</dcterms:created>
  <dcterms:modified xsi:type="dcterms:W3CDTF">2025-02-13T13:17:00Z</dcterms:modified>
  <cp:category>Rev 1.1;last template edit 3-5-05 gje</cp:category>
</cp:coreProperties>
</file>