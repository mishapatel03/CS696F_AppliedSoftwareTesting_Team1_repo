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5DAC8C0B" w:rsidR="004266D5" w:rsidRPr="00B6236C" w:rsidRDefault="001C4FA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</w:t>
            </w:r>
            <w:r w:rsidR="00A274F1">
              <w:rPr>
                <w:i w:val="0"/>
                <w:szCs w:val="18"/>
              </w:rPr>
              <w:t>/</w:t>
            </w:r>
            <w:r w:rsidR="00B212DB">
              <w:rPr>
                <w:i w:val="0"/>
                <w:szCs w:val="18"/>
              </w:rPr>
              <w:t>28</w:t>
            </w:r>
            <w:r w:rsidR="00A274F1">
              <w:rPr>
                <w:i w:val="0"/>
                <w:szCs w:val="18"/>
              </w:rPr>
              <w:t>/202</w:t>
            </w:r>
            <w:r w:rsidR="00776F77">
              <w:rPr>
                <w:i w:val="0"/>
                <w:szCs w:val="18"/>
              </w:rPr>
              <w:t>5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7BBC19C7" w:rsidR="004266D5" w:rsidRPr="00B6236C" w:rsidRDefault="00776F7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8:15PM to 8.40PM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7B129D8A" w:rsidR="004266D5" w:rsidRPr="00B6236C" w:rsidRDefault="00776F7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Misha Patel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2D31087B" w:rsidR="004266D5" w:rsidRPr="00B6236C" w:rsidRDefault="00776F7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In Class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A4320EF" w14:textId="77777777" w:rsidR="00760CE3" w:rsidRDefault="00776F77" w:rsidP="00776F77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Quiz Preparation</w:t>
            </w:r>
          </w:p>
          <w:p w14:paraId="49A7197E" w14:textId="77777777" w:rsidR="00776F77" w:rsidRDefault="00776F77" w:rsidP="00776F77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Review JIRA and Create Github Repo</w:t>
            </w:r>
          </w:p>
          <w:p w14:paraId="488094F8" w14:textId="47DAEEC7" w:rsidR="00776F77" w:rsidRDefault="00776F77" w:rsidP="00776F77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Discuss</w:t>
            </w:r>
            <w:r w:rsidR="00080926">
              <w:rPr>
                <w:szCs w:val="18"/>
              </w:rPr>
              <w:t>ed</w:t>
            </w:r>
            <w:r>
              <w:rPr>
                <w:szCs w:val="18"/>
              </w:rPr>
              <w:t xml:space="preserve"> for completeting entitlement table</w:t>
            </w:r>
          </w:p>
          <w:p w14:paraId="6804A93F" w14:textId="6AFD4EE8" w:rsidR="00776F77" w:rsidRPr="00776F77" w:rsidRDefault="00776F77" w:rsidP="00776F77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 w:rsidRPr="00776F77">
              <w:rPr>
                <w:szCs w:val="18"/>
              </w:rPr>
              <w:t>Testing RoadMap (3 testing cycles in Excel)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680544B0" w:rsidR="00623671" w:rsidRPr="00B6236C" w:rsidRDefault="00776F7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Misha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3C1EDF03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65E26983" w:rsidR="004266D5" w:rsidRPr="00B6236C" w:rsidRDefault="00776F7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Shahrukh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413DA48A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260543CC" w:rsidR="00623671" w:rsidRPr="00B6236C" w:rsidRDefault="00776F7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32D180BE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F24350" w14:textId="4CD4F413" w:rsidR="00623671" w:rsidRPr="00B6236C" w:rsidRDefault="00776F7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Mayank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0D1912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87AC8B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F324A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2B647790" w:rsidR="001C7821" w:rsidRPr="00B6236C" w:rsidRDefault="00776F77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Team1_Quiz</w:t>
            </w:r>
          </w:p>
        </w:tc>
        <w:tc>
          <w:tcPr>
            <w:tcW w:w="1260" w:type="dxa"/>
          </w:tcPr>
          <w:p w14:paraId="1D611F0D" w14:textId="71A4E2F3" w:rsidR="001C7821" w:rsidRPr="00B6236C" w:rsidRDefault="00776F77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1C9B9B71" w:rsidR="001C7821" w:rsidRPr="00B6236C" w:rsidRDefault="00776F77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1710" w:type="dxa"/>
          </w:tcPr>
          <w:p w14:paraId="01C4BFFD" w14:textId="5463757A" w:rsidR="001C7821" w:rsidRPr="00B6236C" w:rsidRDefault="00B212D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80D412E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F8A556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C401B7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5ADB6D23" w:rsidR="00C401B7" w:rsidRPr="00B6236C" w:rsidRDefault="00776F77" w:rsidP="00C401B7">
            <w:pPr>
              <w:pStyle w:val="CovFormText"/>
              <w:keepNext/>
              <w:keepLines/>
              <w:rPr>
                <w:szCs w:val="18"/>
              </w:rPr>
            </w:pPr>
            <w:r w:rsidRPr="00776F77">
              <w:rPr>
                <w:szCs w:val="18"/>
              </w:rPr>
              <w:t>Entitlements Table (RCT Tab)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6ED36C86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7B946AB5" w:rsidR="00C401B7" w:rsidRPr="00B6236C" w:rsidRDefault="00776F77" w:rsidP="00C401B7">
            <w:pPr>
              <w:pStyle w:val="CovFormText"/>
              <w:keepNext/>
              <w:keepLines/>
              <w:rPr>
                <w:szCs w:val="18"/>
              </w:rPr>
            </w:pPr>
            <w:r w:rsidRPr="00776F77">
              <w:rPr>
                <w:szCs w:val="18"/>
              </w:rPr>
              <w:t>Testing RoadMap (3 testing cycles in Excel)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62471121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0415DEAC" w:rsidR="00C401B7" w:rsidRPr="00B6236C" w:rsidRDefault="00776F7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Github Folder structure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671B77CB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3F87B91F" w:rsidR="00947908" w:rsidRPr="00B6236C" w:rsidRDefault="007A0C33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5BDA4987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</w:t>
            </w:r>
            <w:r w:rsidR="00B212DB">
              <w:rPr>
                <w:sz w:val="18"/>
                <w:szCs w:val="18"/>
              </w:rPr>
              <w:t>3</w:t>
            </w:r>
            <w:r w:rsidR="00782987">
              <w:rPr>
                <w:sz w:val="18"/>
                <w:szCs w:val="18"/>
              </w:rPr>
              <w:t>/</w:t>
            </w:r>
            <w:r w:rsidR="00B212DB">
              <w:rPr>
                <w:sz w:val="18"/>
                <w:szCs w:val="18"/>
              </w:rPr>
              <w:t>0</w:t>
            </w:r>
            <w:r w:rsidR="00137259">
              <w:rPr>
                <w:sz w:val="18"/>
                <w:szCs w:val="18"/>
              </w:rPr>
              <w:t>4</w:t>
            </w:r>
            <w:r w:rsidR="00782987">
              <w:rPr>
                <w:sz w:val="18"/>
                <w:szCs w:val="18"/>
              </w:rPr>
              <w:t>/202</w:t>
            </w:r>
            <w:r w:rsidR="00137259">
              <w:rPr>
                <w:sz w:val="18"/>
                <w:szCs w:val="18"/>
              </w:rPr>
              <w:t>5</w:t>
            </w:r>
            <w:r w:rsidR="00782987">
              <w:rPr>
                <w:sz w:val="18"/>
                <w:szCs w:val="18"/>
              </w:rPr>
              <w:t xml:space="preserve">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1E9D29CE" w:rsidR="00144E4E" w:rsidRPr="00B6236C" w:rsidRDefault="00776F77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Git Uploads</w:t>
            </w:r>
          </w:p>
        </w:tc>
        <w:tc>
          <w:tcPr>
            <w:tcW w:w="1260" w:type="dxa"/>
          </w:tcPr>
          <w:p w14:paraId="4DF53158" w14:textId="128F0909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5272CF9D" w14:textId="698AE5FE" w:rsidR="00144E4E" w:rsidRPr="00B6236C" w:rsidRDefault="00776F77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Misha</w:t>
            </w:r>
          </w:p>
        </w:tc>
        <w:tc>
          <w:tcPr>
            <w:tcW w:w="2160" w:type="dxa"/>
          </w:tcPr>
          <w:p w14:paraId="1993A14A" w14:textId="1C476271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5A94C038" w:rsidR="00144E4E" w:rsidRPr="00B6236C" w:rsidRDefault="00776F77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Jira Account create and assign</w:t>
            </w:r>
          </w:p>
        </w:tc>
        <w:tc>
          <w:tcPr>
            <w:tcW w:w="1260" w:type="dxa"/>
          </w:tcPr>
          <w:p w14:paraId="51923345" w14:textId="0BF86090" w:rsidR="00144E4E" w:rsidRPr="00B6236C" w:rsidRDefault="00471CFF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70C5BF9F" w14:textId="2CF943C6" w:rsidR="00144E4E" w:rsidRPr="00B6236C" w:rsidRDefault="00776F77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Misha</w:t>
            </w:r>
          </w:p>
        </w:tc>
        <w:tc>
          <w:tcPr>
            <w:tcW w:w="2160" w:type="dxa"/>
          </w:tcPr>
          <w:p w14:paraId="6D5523A1" w14:textId="3B0B2F32" w:rsidR="00144E4E" w:rsidRPr="00B6236C" w:rsidRDefault="00471CFF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37259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6EFA45A8" w:rsidR="00137259" w:rsidRPr="00B6236C" w:rsidRDefault="00137259" w:rsidP="00137259">
            <w:pPr>
              <w:pStyle w:val="CovFormText"/>
              <w:keepNext/>
              <w:keepLines/>
              <w:rPr>
                <w:szCs w:val="18"/>
              </w:rPr>
            </w:pPr>
            <w:r w:rsidRPr="00137259">
              <w:rPr>
                <w:szCs w:val="18"/>
              </w:rPr>
              <w:t>Supplementary Requirements:</w:t>
            </w:r>
            <w:r w:rsidRPr="00137259">
              <w:rPr>
                <w:szCs w:val="18"/>
              </w:rPr>
              <w:br/>
              <w:t>- complete Entitlements Table (RCT Tab)</w:t>
            </w:r>
          </w:p>
        </w:tc>
        <w:tc>
          <w:tcPr>
            <w:tcW w:w="1260" w:type="dxa"/>
          </w:tcPr>
          <w:p w14:paraId="08BDBBF3" w14:textId="45B14DD6" w:rsidR="00137259" w:rsidRPr="00B6236C" w:rsidRDefault="00137259" w:rsidP="001372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80%</w:t>
            </w:r>
          </w:p>
        </w:tc>
        <w:tc>
          <w:tcPr>
            <w:tcW w:w="1980" w:type="dxa"/>
          </w:tcPr>
          <w:p w14:paraId="71E01C1C" w14:textId="7D173912" w:rsidR="00137259" w:rsidRPr="00B6236C" w:rsidRDefault="00137259" w:rsidP="001372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2160" w:type="dxa"/>
          </w:tcPr>
          <w:p w14:paraId="3DA35F46" w14:textId="7059ACB2" w:rsidR="00137259" w:rsidRPr="00B6236C" w:rsidRDefault="00137259" w:rsidP="001372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37259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19FE1EC0" w:rsidR="00137259" w:rsidRPr="00B6236C" w:rsidRDefault="00137259" w:rsidP="00137259">
            <w:pPr>
              <w:pStyle w:val="CovFormText"/>
              <w:keepNext/>
              <w:keepLines/>
              <w:rPr>
                <w:szCs w:val="18"/>
              </w:rPr>
            </w:pPr>
            <w:r w:rsidRPr="00137259">
              <w:rPr>
                <w:szCs w:val="18"/>
              </w:rPr>
              <w:t>Learning Xero application</w:t>
            </w:r>
            <w:r w:rsidRPr="00137259">
              <w:rPr>
                <w:szCs w:val="18"/>
              </w:rPr>
              <w:br/>
              <w:t>Testing RoadMap (3 testing cycles in Excel)</w:t>
            </w:r>
          </w:p>
        </w:tc>
        <w:tc>
          <w:tcPr>
            <w:tcW w:w="1260" w:type="dxa"/>
          </w:tcPr>
          <w:p w14:paraId="0B133FCD" w14:textId="6D2C7BB4" w:rsidR="00137259" w:rsidRPr="00B6236C" w:rsidRDefault="00137259" w:rsidP="001372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80%</w:t>
            </w:r>
          </w:p>
        </w:tc>
        <w:tc>
          <w:tcPr>
            <w:tcW w:w="1980" w:type="dxa"/>
          </w:tcPr>
          <w:p w14:paraId="7C8363B3" w14:textId="69D54E89" w:rsidR="00137259" w:rsidRPr="00B6236C" w:rsidRDefault="00137259" w:rsidP="001372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5794CE20" w14:textId="6BF543E7" w:rsidR="00137259" w:rsidRPr="00B6236C" w:rsidRDefault="00137259" w:rsidP="0013725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</w:tbl>
    <w:p w14:paraId="624A4662" w14:textId="77777777" w:rsidR="00722485" w:rsidRDefault="00722485" w:rsidP="00361221"/>
    <w:sectPr w:rsidR="00722485" w:rsidSect="00334C06">
      <w:headerReference w:type="default" r:id="rId8"/>
      <w:footerReference w:type="default" r:id="rId9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5C477" w14:textId="77777777" w:rsidR="00740F86" w:rsidRDefault="00740F86">
      <w:r>
        <w:separator/>
      </w:r>
    </w:p>
  </w:endnote>
  <w:endnote w:type="continuationSeparator" w:id="0">
    <w:p w14:paraId="045C22A5" w14:textId="77777777" w:rsidR="00740F86" w:rsidRDefault="0074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0EF05" w14:textId="77777777" w:rsidR="00740F86" w:rsidRDefault="00740F86">
      <w:r>
        <w:separator/>
      </w:r>
    </w:p>
  </w:footnote>
  <w:footnote w:type="continuationSeparator" w:id="0">
    <w:p w14:paraId="68D21EB6" w14:textId="77777777" w:rsidR="00740F86" w:rsidRDefault="0074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CB067B5"/>
    <w:multiLevelType w:val="hybridMultilevel"/>
    <w:tmpl w:val="C5A4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130754">
    <w:abstractNumId w:val="1"/>
  </w:num>
  <w:num w:numId="2" w16cid:durableId="1325548393">
    <w:abstractNumId w:val="0"/>
  </w:num>
  <w:num w:numId="3" w16cid:durableId="787969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754E8"/>
    <w:rsid w:val="00080926"/>
    <w:rsid w:val="000A4404"/>
    <w:rsid w:val="000D61DB"/>
    <w:rsid w:val="001071C3"/>
    <w:rsid w:val="00137259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34709"/>
    <w:rsid w:val="002A6FDA"/>
    <w:rsid w:val="002E5788"/>
    <w:rsid w:val="00307715"/>
    <w:rsid w:val="00334C06"/>
    <w:rsid w:val="00361221"/>
    <w:rsid w:val="00362BA6"/>
    <w:rsid w:val="00362BE6"/>
    <w:rsid w:val="00375138"/>
    <w:rsid w:val="00392F6C"/>
    <w:rsid w:val="003A682F"/>
    <w:rsid w:val="003B2F07"/>
    <w:rsid w:val="003D6B3B"/>
    <w:rsid w:val="003E29CC"/>
    <w:rsid w:val="004266D5"/>
    <w:rsid w:val="00427D0E"/>
    <w:rsid w:val="00434BC7"/>
    <w:rsid w:val="00471CFF"/>
    <w:rsid w:val="00476A2F"/>
    <w:rsid w:val="00487A81"/>
    <w:rsid w:val="004D42BB"/>
    <w:rsid w:val="00503C73"/>
    <w:rsid w:val="00527B5C"/>
    <w:rsid w:val="0053679B"/>
    <w:rsid w:val="00576D44"/>
    <w:rsid w:val="00587A43"/>
    <w:rsid w:val="00590277"/>
    <w:rsid w:val="005A6D89"/>
    <w:rsid w:val="005E2393"/>
    <w:rsid w:val="005E5638"/>
    <w:rsid w:val="00623671"/>
    <w:rsid w:val="00652E3C"/>
    <w:rsid w:val="006F4AD9"/>
    <w:rsid w:val="00722485"/>
    <w:rsid w:val="007312A0"/>
    <w:rsid w:val="007357C1"/>
    <w:rsid w:val="00740F86"/>
    <w:rsid w:val="00760CE3"/>
    <w:rsid w:val="00760F00"/>
    <w:rsid w:val="00776F77"/>
    <w:rsid w:val="00781131"/>
    <w:rsid w:val="00782987"/>
    <w:rsid w:val="00784F20"/>
    <w:rsid w:val="007A0C33"/>
    <w:rsid w:val="008013ED"/>
    <w:rsid w:val="00842848"/>
    <w:rsid w:val="00857CFB"/>
    <w:rsid w:val="00877AD4"/>
    <w:rsid w:val="008A77C4"/>
    <w:rsid w:val="008C1ECE"/>
    <w:rsid w:val="008C5E39"/>
    <w:rsid w:val="008D414E"/>
    <w:rsid w:val="008E589B"/>
    <w:rsid w:val="00927B59"/>
    <w:rsid w:val="00947908"/>
    <w:rsid w:val="009F19E3"/>
    <w:rsid w:val="00A03F0C"/>
    <w:rsid w:val="00A15E3B"/>
    <w:rsid w:val="00A274F1"/>
    <w:rsid w:val="00A46471"/>
    <w:rsid w:val="00AA14F1"/>
    <w:rsid w:val="00AA44D2"/>
    <w:rsid w:val="00AB4422"/>
    <w:rsid w:val="00AD1889"/>
    <w:rsid w:val="00AF26B6"/>
    <w:rsid w:val="00B212DB"/>
    <w:rsid w:val="00B36BC4"/>
    <w:rsid w:val="00B6236C"/>
    <w:rsid w:val="00C21AF9"/>
    <w:rsid w:val="00C401B7"/>
    <w:rsid w:val="00C6291B"/>
    <w:rsid w:val="00C92743"/>
    <w:rsid w:val="00C94BEB"/>
    <w:rsid w:val="00CC3C30"/>
    <w:rsid w:val="00CE644F"/>
    <w:rsid w:val="00CF7E44"/>
    <w:rsid w:val="00D1263A"/>
    <w:rsid w:val="00D628F8"/>
    <w:rsid w:val="00DA7E40"/>
    <w:rsid w:val="00DB7394"/>
    <w:rsid w:val="00DC3F61"/>
    <w:rsid w:val="00E559A3"/>
    <w:rsid w:val="00EB0D3A"/>
    <w:rsid w:val="00F01AD3"/>
    <w:rsid w:val="00F15879"/>
    <w:rsid w:val="00F16464"/>
    <w:rsid w:val="00F24950"/>
    <w:rsid w:val="00F43470"/>
    <w:rsid w:val="00FC43EB"/>
    <w:rsid w:val="00FC5D50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E80-FE3E-49BB-8B37-806EA106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Patel, Misha Jitendrakumar</cp:lastModifiedBy>
  <cp:revision>5</cp:revision>
  <cp:lastPrinted>2022-09-22T21:53:00Z</cp:lastPrinted>
  <dcterms:created xsi:type="dcterms:W3CDTF">2024-02-29T14:17:00Z</dcterms:created>
  <dcterms:modified xsi:type="dcterms:W3CDTF">2025-03-02T16:01:00Z</dcterms:modified>
  <cp:category>Rev 1.1;last template edit 3-5-05 gje</cp:category>
</cp:coreProperties>
</file>