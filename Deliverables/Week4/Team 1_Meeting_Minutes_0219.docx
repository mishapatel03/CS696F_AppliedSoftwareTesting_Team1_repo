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48C017FD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7A0C33">
              <w:rPr>
                <w:i w:val="0"/>
                <w:szCs w:val="18"/>
              </w:rPr>
              <w:t>1</w:t>
            </w:r>
            <w:r w:rsidR="00E73D01">
              <w:rPr>
                <w:i w:val="0"/>
                <w:szCs w:val="18"/>
              </w:rPr>
              <w:t>9</w:t>
            </w:r>
            <w:r w:rsidR="00A274F1">
              <w:rPr>
                <w:i w:val="0"/>
                <w:szCs w:val="18"/>
              </w:rPr>
              <w:t>/202</w:t>
            </w:r>
            <w:r w:rsidR="00E73D01">
              <w:rPr>
                <w:i w:val="0"/>
                <w:szCs w:val="18"/>
              </w:rPr>
              <w:t>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4077BB31" w:rsidR="004266D5" w:rsidRPr="00B6236C" w:rsidRDefault="00E73D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5pm to 5.30pm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56601487" w:rsidR="004266D5" w:rsidRPr="00B6236C" w:rsidRDefault="00E73D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Misha </w:t>
            </w:r>
            <w:proofErr w:type="spellStart"/>
            <w:r>
              <w:rPr>
                <w:i w:val="0"/>
                <w:szCs w:val="18"/>
              </w:rPr>
              <w:t>Jitendrakumar</w:t>
            </w:r>
            <w:proofErr w:type="spellEnd"/>
            <w:r>
              <w:rPr>
                <w:i w:val="0"/>
                <w:szCs w:val="18"/>
              </w:rPr>
              <w:t xml:space="preserve">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3782C8FA" w:rsidR="004266D5" w:rsidRPr="00B6236C" w:rsidRDefault="00E73D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 w:rsidTr="00E73D01">
        <w:trPr>
          <w:cantSplit/>
          <w:trHeight w:val="212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 w:rsidTr="00E73D01">
        <w:trPr>
          <w:cantSplit/>
          <w:trHeight w:val="725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804A93F" w14:textId="74DCEBE3" w:rsidR="00375138" w:rsidRPr="00E73D01" w:rsidRDefault="00E73D01" w:rsidP="00E73D0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W</w:t>
            </w:r>
            <w:r w:rsidR="007A0C33">
              <w:rPr>
                <w:szCs w:val="18"/>
              </w:rPr>
              <w:t>ork</w:t>
            </w:r>
            <w:r>
              <w:rPr>
                <w:szCs w:val="18"/>
              </w:rPr>
              <w:t>ed</w:t>
            </w:r>
            <w:r w:rsidR="007A0C33">
              <w:rPr>
                <w:szCs w:val="18"/>
              </w:rPr>
              <w:t xml:space="preserve"> on </w:t>
            </w:r>
            <w:r>
              <w:rPr>
                <w:szCs w:val="18"/>
              </w:rPr>
              <w:t>r</w:t>
            </w:r>
            <w:r w:rsidR="007A0C33">
              <w:rPr>
                <w:szCs w:val="18"/>
              </w:rPr>
              <w:t>equirements Composition Table (RCT) for Xero Application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49BC8202" w:rsidR="00623671" w:rsidRPr="00B6236C" w:rsidRDefault="00E73D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Misha 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00B69F49" w:rsidR="00623671" w:rsidRPr="00B6236C" w:rsidRDefault="00E73D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6654A6C0" w:rsidR="004266D5" w:rsidRPr="00B6236C" w:rsidRDefault="00E73D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5D699475" w:rsidR="00623671" w:rsidRPr="00B6236C" w:rsidRDefault="00E73D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27F8AC93" w14:textId="515E773B" w:rsidR="00E73D01" w:rsidRPr="00E73D01" w:rsidRDefault="00E73D01" w:rsidP="00E73D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RCT Table for Xero </w:t>
            </w:r>
            <w:r>
              <w:rPr>
                <w:szCs w:val="18"/>
              </w:rPr>
              <w:t>(</w:t>
            </w:r>
            <w:r w:rsidRPr="00E73D01">
              <w:rPr>
                <w:szCs w:val="18"/>
              </w:rPr>
              <w:t>Financial Data Entry Module</w:t>
            </w:r>
            <w:r>
              <w:rPr>
                <w:szCs w:val="18"/>
              </w:rPr>
              <w:t>)</w:t>
            </w:r>
          </w:p>
          <w:p w14:paraId="60C5BFEF" w14:textId="0A013E8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1D611F0D" w14:textId="02BADBA1" w:rsidR="001C7821" w:rsidRPr="00B6236C" w:rsidRDefault="00E73D0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7A0C33">
              <w:rPr>
                <w:szCs w:val="18"/>
              </w:rPr>
              <w:t>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1D41A23D" w:rsidR="001C7821" w:rsidRPr="00B6236C" w:rsidRDefault="00E73D0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1710" w:type="dxa"/>
          </w:tcPr>
          <w:p w14:paraId="01C4BFFD" w14:textId="63AE02E5" w:rsidR="001C7821" w:rsidRPr="00B6236C" w:rsidRDefault="00E73D0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4F61DBAD" w14:textId="360210D1" w:rsidR="00E73D01" w:rsidRDefault="00E73D01" w:rsidP="00E73D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RCT Table (</w:t>
            </w:r>
            <w:r>
              <w:rPr>
                <w:szCs w:val="18"/>
              </w:rPr>
              <w:t>Bank Feeds &amp; Re-conciliations</w:t>
            </w:r>
            <w:r>
              <w:rPr>
                <w:szCs w:val="18"/>
              </w:rPr>
              <w:t>)</w:t>
            </w:r>
          </w:p>
          <w:p w14:paraId="25130A19" w14:textId="60E3E1A0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66772CAF" w14:textId="041C6847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04FA19FB" w14:textId="53BE5538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  <w:tc>
          <w:tcPr>
            <w:tcW w:w="1710" w:type="dxa"/>
          </w:tcPr>
          <w:p w14:paraId="09C374F3" w14:textId="61862CC0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4F9B1E56" w:rsidR="001C7821" w:rsidRPr="00B6236C" w:rsidRDefault="00E73D0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Table (Invoicing)</w:t>
            </w:r>
          </w:p>
        </w:tc>
        <w:tc>
          <w:tcPr>
            <w:tcW w:w="1260" w:type="dxa"/>
          </w:tcPr>
          <w:p w14:paraId="05852945" w14:textId="50D927BC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608CEBF2" w14:textId="15D62AF3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19447F61" w14:textId="513E5D94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3397593" w14:textId="4EB846FC" w:rsidR="00E73D01" w:rsidRDefault="004156F3" w:rsidP="004156F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RCT Table </w:t>
            </w:r>
            <w:r>
              <w:rPr>
                <w:szCs w:val="18"/>
              </w:rPr>
              <w:t>(</w:t>
            </w:r>
            <w:r w:rsidR="00E73D01">
              <w:rPr>
                <w:szCs w:val="18"/>
              </w:rPr>
              <w:t>Account Receivables</w:t>
            </w:r>
            <w:r>
              <w:rPr>
                <w:szCs w:val="18"/>
              </w:rPr>
              <w:t>)</w:t>
            </w:r>
          </w:p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35D63D20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480D412E" w14:textId="4539E8BC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1710" w:type="dxa"/>
          </w:tcPr>
          <w:p w14:paraId="3F8A5568" w14:textId="2EF2EE86" w:rsidR="001C7821" w:rsidRPr="00B6236C" w:rsidRDefault="00B41F6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07CA175C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56C77CA2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3819C751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14326FF9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21BDCE54" w:rsidR="00527B5C" w:rsidRPr="00B6236C" w:rsidRDefault="007A0C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Aspect Oriented Analysis Material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39FD9E95" w:rsidR="00527B5C" w:rsidRPr="00B6236C" w:rsidRDefault="007A0C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3D33F5A0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F01AD3">
              <w:rPr>
                <w:sz w:val="18"/>
                <w:szCs w:val="18"/>
              </w:rPr>
              <w:t>21</w:t>
            </w:r>
            <w:r w:rsidR="00782987">
              <w:rPr>
                <w:sz w:val="18"/>
                <w:szCs w:val="18"/>
              </w:rPr>
              <w:t>/202</w:t>
            </w:r>
            <w:r w:rsidR="00A134A8">
              <w:rPr>
                <w:sz w:val="18"/>
                <w:szCs w:val="18"/>
              </w:rPr>
              <w:t>5</w:t>
            </w:r>
            <w:r w:rsidR="00782987">
              <w:rPr>
                <w:sz w:val="18"/>
                <w:szCs w:val="18"/>
              </w:rPr>
              <w:t xml:space="preserve">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30C8D760" w:rsidR="00144E4E" w:rsidRPr="00B6236C" w:rsidRDefault="00F13134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 preparation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1AAAF0C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51923345" w14:textId="50E9212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0C5BF9F" w14:textId="1D0B2DC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6D5523A1" w14:textId="3FBEFD6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234709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CD9BE" w14:textId="77777777" w:rsidR="005E61B1" w:rsidRDefault="005E61B1">
      <w:r>
        <w:separator/>
      </w:r>
    </w:p>
  </w:endnote>
  <w:endnote w:type="continuationSeparator" w:id="0">
    <w:p w14:paraId="0A54C5F6" w14:textId="77777777" w:rsidR="005E61B1" w:rsidRDefault="005E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1C95" w14:textId="77777777" w:rsidR="005E61B1" w:rsidRDefault="005E61B1">
      <w:r>
        <w:separator/>
      </w:r>
    </w:p>
  </w:footnote>
  <w:footnote w:type="continuationSeparator" w:id="0">
    <w:p w14:paraId="498B51BE" w14:textId="77777777" w:rsidR="005E61B1" w:rsidRDefault="005E6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61221"/>
    <w:rsid w:val="00362BA6"/>
    <w:rsid w:val="00362BE6"/>
    <w:rsid w:val="00375138"/>
    <w:rsid w:val="003A682F"/>
    <w:rsid w:val="003B2F07"/>
    <w:rsid w:val="003D6B3B"/>
    <w:rsid w:val="003E29CC"/>
    <w:rsid w:val="004156F3"/>
    <w:rsid w:val="004266D5"/>
    <w:rsid w:val="00427D0E"/>
    <w:rsid w:val="00434BC7"/>
    <w:rsid w:val="00476A2F"/>
    <w:rsid w:val="00487A81"/>
    <w:rsid w:val="004D42BB"/>
    <w:rsid w:val="00503C73"/>
    <w:rsid w:val="00515243"/>
    <w:rsid w:val="00527B5C"/>
    <w:rsid w:val="0053679B"/>
    <w:rsid w:val="00576D44"/>
    <w:rsid w:val="00587A43"/>
    <w:rsid w:val="00590277"/>
    <w:rsid w:val="005A6D89"/>
    <w:rsid w:val="005B238E"/>
    <w:rsid w:val="005E5638"/>
    <w:rsid w:val="005E61B1"/>
    <w:rsid w:val="00623671"/>
    <w:rsid w:val="00652E3C"/>
    <w:rsid w:val="006F4AD9"/>
    <w:rsid w:val="00722485"/>
    <w:rsid w:val="007312A0"/>
    <w:rsid w:val="007357C1"/>
    <w:rsid w:val="00760F00"/>
    <w:rsid w:val="00782987"/>
    <w:rsid w:val="00784F20"/>
    <w:rsid w:val="007A0C33"/>
    <w:rsid w:val="008013ED"/>
    <w:rsid w:val="00842848"/>
    <w:rsid w:val="00857CFB"/>
    <w:rsid w:val="00877AD4"/>
    <w:rsid w:val="008A77C4"/>
    <w:rsid w:val="008C5E39"/>
    <w:rsid w:val="008D414E"/>
    <w:rsid w:val="008E589B"/>
    <w:rsid w:val="00927B59"/>
    <w:rsid w:val="00947908"/>
    <w:rsid w:val="009F19E3"/>
    <w:rsid w:val="00A03F0C"/>
    <w:rsid w:val="00A134A8"/>
    <w:rsid w:val="00A15E3B"/>
    <w:rsid w:val="00A274F1"/>
    <w:rsid w:val="00A46471"/>
    <w:rsid w:val="00AA14F1"/>
    <w:rsid w:val="00AA44D2"/>
    <w:rsid w:val="00AD1889"/>
    <w:rsid w:val="00AF26B6"/>
    <w:rsid w:val="00B36BC4"/>
    <w:rsid w:val="00B41F62"/>
    <w:rsid w:val="00B6236C"/>
    <w:rsid w:val="00C21AF9"/>
    <w:rsid w:val="00C6291B"/>
    <w:rsid w:val="00C92743"/>
    <w:rsid w:val="00C94BEB"/>
    <w:rsid w:val="00CE644F"/>
    <w:rsid w:val="00CF7E44"/>
    <w:rsid w:val="00D1263A"/>
    <w:rsid w:val="00D628F8"/>
    <w:rsid w:val="00DA7E40"/>
    <w:rsid w:val="00DB7394"/>
    <w:rsid w:val="00DC3F61"/>
    <w:rsid w:val="00E559A3"/>
    <w:rsid w:val="00E73D01"/>
    <w:rsid w:val="00EB0D3A"/>
    <w:rsid w:val="00F01AD3"/>
    <w:rsid w:val="00F13134"/>
    <w:rsid w:val="00F15879"/>
    <w:rsid w:val="00F16464"/>
    <w:rsid w:val="00F24950"/>
    <w:rsid w:val="00F43470"/>
    <w:rsid w:val="00FC43EB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9</cp:revision>
  <cp:lastPrinted>2022-09-22T21:53:00Z</cp:lastPrinted>
  <dcterms:created xsi:type="dcterms:W3CDTF">2024-02-17T15:49:00Z</dcterms:created>
  <dcterms:modified xsi:type="dcterms:W3CDTF">2025-02-20T00:40:00Z</dcterms:modified>
  <cp:category>Rev 1.1;last template edit 3-5-05 gje</cp:category>
</cp:coreProperties>
</file>