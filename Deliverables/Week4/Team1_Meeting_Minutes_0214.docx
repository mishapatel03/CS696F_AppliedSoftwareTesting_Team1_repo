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0A8D3E38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7A0C33">
              <w:rPr>
                <w:i w:val="0"/>
                <w:szCs w:val="18"/>
              </w:rPr>
              <w:t>1</w:t>
            </w:r>
            <w:r w:rsidR="00D57900">
              <w:rPr>
                <w:i w:val="0"/>
                <w:szCs w:val="18"/>
              </w:rPr>
              <w:t>4</w:t>
            </w:r>
            <w:r w:rsidR="00A274F1">
              <w:rPr>
                <w:i w:val="0"/>
                <w:szCs w:val="18"/>
              </w:rPr>
              <w:t>/202</w:t>
            </w:r>
            <w:r w:rsidR="00CF3D25">
              <w:rPr>
                <w:i w:val="0"/>
                <w:szCs w:val="18"/>
              </w:rPr>
              <w:t>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0A234E6D" w:rsidR="004266D5" w:rsidRPr="00B6236C" w:rsidRDefault="007A0C3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</w:t>
            </w:r>
            <w:r w:rsidR="00D57900">
              <w:rPr>
                <w:i w:val="0"/>
                <w:szCs w:val="18"/>
              </w:rPr>
              <w:t>00</w:t>
            </w:r>
            <w:r>
              <w:rPr>
                <w:i w:val="0"/>
                <w:szCs w:val="18"/>
              </w:rPr>
              <w:t xml:space="preserve"> pm to 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277C3513" w:rsidR="004266D5" w:rsidRPr="00B6236C" w:rsidRDefault="00D5790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Misha </w:t>
            </w:r>
            <w:proofErr w:type="spellStart"/>
            <w:r>
              <w:rPr>
                <w:i w:val="0"/>
                <w:szCs w:val="18"/>
              </w:rPr>
              <w:t>Jitendrakumar</w:t>
            </w:r>
            <w:proofErr w:type="spellEnd"/>
            <w:r>
              <w:rPr>
                <w:i w:val="0"/>
                <w:szCs w:val="18"/>
              </w:rPr>
              <w:t xml:space="preserve">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16EC34CB" w:rsidR="004266D5" w:rsidRPr="00B6236C" w:rsidRDefault="007A0C3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In-class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7E2CBA2" w14:textId="77777777" w:rsidR="001C4FA6" w:rsidRDefault="007A0C33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Quiz on chapter Aspect Oriented Analysis</w:t>
            </w:r>
          </w:p>
          <w:p w14:paraId="313AF46C" w14:textId="480E42B8" w:rsidR="007A0C33" w:rsidRDefault="007A0C33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Divinding Team into 2 tracks to work on Requirements Composition Table (RCT) for Xero Application</w:t>
            </w:r>
          </w:p>
          <w:p w14:paraId="52946742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Financial Data Entry Module</w:t>
            </w:r>
          </w:p>
          <w:p w14:paraId="0D536472" w14:textId="20E9B774" w:rsidR="00D57900" w:rsidRDefault="00D57900" w:rsidP="00D57900">
            <w:pPr>
              <w:pStyle w:val="CovFormText"/>
              <w:ind w:left="1440"/>
              <w:rPr>
                <w:szCs w:val="18"/>
              </w:rPr>
            </w:pPr>
            <w:r>
              <w:rPr>
                <w:szCs w:val="18"/>
              </w:rPr>
              <w:t>- Misha Patel</w:t>
            </w:r>
          </w:p>
          <w:p w14:paraId="22E22AC7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Bank Feeds &amp; Re-conciliations</w:t>
            </w:r>
          </w:p>
          <w:p w14:paraId="0CFA070F" w14:textId="7F8C750F" w:rsidR="00D57900" w:rsidRDefault="00D57900" w:rsidP="00D57900">
            <w:pPr>
              <w:pStyle w:val="CovFormText"/>
              <w:ind w:left="1440"/>
              <w:rPr>
                <w:szCs w:val="18"/>
              </w:rPr>
            </w:pPr>
            <w:r>
              <w:rPr>
                <w:szCs w:val="18"/>
              </w:rPr>
              <w:t>- Shahrukh Saiyad</w:t>
            </w:r>
          </w:p>
          <w:p w14:paraId="26A57F37" w14:textId="32DABFBA" w:rsidR="00D57900" w:rsidRDefault="00D57900" w:rsidP="00D57900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Invoicing</w:t>
            </w:r>
          </w:p>
          <w:p w14:paraId="24107FFF" w14:textId="77777777" w:rsidR="001D5A46" w:rsidRDefault="001D5A46" w:rsidP="001D5A46">
            <w:pPr>
              <w:pStyle w:val="CovFormText"/>
              <w:ind w:left="1440"/>
              <w:rPr>
                <w:szCs w:val="18"/>
              </w:rPr>
            </w:pPr>
            <w:r>
              <w:rPr>
                <w:szCs w:val="18"/>
              </w:rPr>
              <w:t>- Anvika</w:t>
            </w:r>
          </w:p>
          <w:p w14:paraId="280B2FBB" w14:textId="77777777" w:rsidR="001D5A46" w:rsidRDefault="001D5A46" w:rsidP="001D5A46">
            <w:pPr>
              <w:pStyle w:val="CovFormText"/>
              <w:ind w:left="1440"/>
              <w:rPr>
                <w:szCs w:val="18"/>
              </w:rPr>
            </w:pPr>
            <w:r>
              <w:rPr>
                <w:szCs w:val="18"/>
              </w:rPr>
              <w:t>- Shahrukh Saiyad</w:t>
            </w:r>
          </w:p>
          <w:p w14:paraId="5032E775" w14:textId="77777777" w:rsidR="001D5A46" w:rsidRDefault="001D5A46" w:rsidP="001D5A46">
            <w:pPr>
              <w:pStyle w:val="CovFormText"/>
              <w:ind w:left="1440"/>
              <w:rPr>
                <w:szCs w:val="18"/>
              </w:rPr>
            </w:pPr>
            <w:r>
              <w:rPr>
                <w:szCs w:val="18"/>
              </w:rPr>
              <w:t>- Misha Patel</w:t>
            </w:r>
          </w:p>
          <w:p w14:paraId="19711FA4" w14:textId="4691CA6E" w:rsidR="00D57900" w:rsidRDefault="00D57900" w:rsidP="00D57900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Account Receivables</w:t>
            </w:r>
          </w:p>
          <w:p w14:paraId="6804A93F" w14:textId="7264127F" w:rsidR="00375138" w:rsidRPr="00375138" w:rsidRDefault="00D57900" w:rsidP="00400342">
            <w:pPr>
              <w:pStyle w:val="CovFormText"/>
              <w:ind w:left="144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szCs w:val="18"/>
              </w:rPr>
              <w:t>Anvika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1ABF081B" w:rsidR="00623671" w:rsidRPr="00B6236C" w:rsidRDefault="0040034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Misha 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425F76CC" w:rsidR="00623671" w:rsidRPr="00B6236C" w:rsidRDefault="0040034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2815898B" w:rsidR="004266D5" w:rsidRPr="00B6236C" w:rsidRDefault="0040034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Shahrukh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4BFA7EDA" w:rsidR="00623671" w:rsidRPr="00B6236C" w:rsidRDefault="0040034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5CBDB539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– Aspect Oriented Analysis</w:t>
            </w:r>
          </w:p>
        </w:tc>
        <w:tc>
          <w:tcPr>
            <w:tcW w:w="1260" w:type="dxa"/>
          </w:tcPr>
          <w:p w14:paraId="1D611F0D" w14:textId="48BF5987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03FD7C02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01C4BFFD" w14:textId="6C78B9D0" w:rsidR="001C7821" w:rsidRPr="00B6236C" w:rsidRDefault="00400342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 Patel</w:t>
            </w:r>
          </w:p>
        </w:tc>
      </w:tr>
      <w:tr w:rsidR="001C7821" w:rsidRPr="00B6236C" w14:paraId="2A6A3BAF" w14:textId="77777777" w:rsidTr="001C7821">
        <w:trPr>
          <w:cantSplit/>
        </w:trPr>
        <w:tc>
          <w:tcPr>
            <w:tcW w:w="5310" w:type="dxa"/>
          </w:tcPr>
          <w:p w14:paraId="25130A19" w14:textId="60E3E1A0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66772CAF" w14:textId="38BA5F39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4FA19FB" w14:textId="53427CCB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9C374F3" w14:textId="6622772A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07CA175C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56C77CA2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3819C751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14326FF9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21BDCE54" w:rsidR="00527B5C" w:rsidRPr="00B6236C" w:rsidRDefault="007A0C3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Aspect Oriented Analysis Material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39FD9E95" w:rsidR="00527B5C" w:rsidRPr="00B6236C" w:rsidRDefault="007A0C3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1D9D543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CF3D25">
              <w:rPr>
                <w:sz w:val="18"/>
                <w:szCs w:val="18"/>
              </w:rPr>
              <w:t>19</w:t>
            </w:r>
            <w:r w:rsidR="00782987">
              <w:rPr>
                <w:sz w:val="18"/>
                <w:szCs w:val="18"/>
              </w:rPr>
              <w:t>/202</w:t>
            </w:r>
            <w:r w:rsidR="00CF3D25">
              <w:rPr>
                <w:sz w:val="18"/>
                <w:szCs w:val="18"/>
              </w:rPr>
              <w:t>5</w:t>
            </w:r>
            <w:r w:rsidR="00782987">
              <w:rPr>
                <w:sz w:val="18"/>
                <w:szCs w:val="18"/>
              </w:rPr>
              <w:t xml:space="preserve">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2FAEBA26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Fully achieved RCT Table for Xero (only Inventory of features)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1C1B2A75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1AAAF0C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51923345" w14:textId="50E9212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0C5BF9F" w14:textId="1D0B2DC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6D5523A1" w14:textId="3FBEFD6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234709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781EC" w14:textId="77777777" w:rsidR="00D244E6" w:rsidRDefault="00D244E6">
      <w:r>
        <w:separator/>
      </w:r>
    </w:p>
  </w:endnote>
  <w:endnote w:type="continuationSeparator" w:id="0">
    <w:p w14:paraId="1F5FE518" w14:textId="77777777" w:rsidR="00D244E6" w:rsidRDefault="00D2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1A12" w14:textId="77777777" w:rsidR="00D244E6" w:rsidRDefault="00D244E6">
      <w:r>
        <w:separator/>
      </w:r>
    </w:p>
  </w:footnote>
  <w:footnote w:type="continuationSeparator" w:id="0">
    <w:p w14:paraId="031CA1D6" w14:textId="77777777" w:rsidR="00D244E6" w:rsidRDefault="00D24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A730F"/>
    <w:rsid w:val="000D61DB"/>
    <w:rsid w:val="001071C3"/>
    <w:rsid w:val="00144E4E"/>
    <w:rsid w:val="00155255"/>
    <w:rsid w:val="00176704"/>
    <w:rsid w:val="001C4FA6"/>
    <w:rsid w:val="001C7821"/>
    <w:rsid w:val="001D5A46"/>
    <w:rsid w:val="001D7DC5"/>
    <w:rsid w:val="001E5D28"/>
    <w:rsid w:val="001F7AEC"/>
    <w:rsid w:val="002262DC"/>
    <w:rsid w:val="00234709"/>
    <w:rsid w:val="002A6FDA"/>
    <w:rsid w:val="002E5788"/>
    <w:rsid w:val="00307715"/>
    <w:rsid w:val="00361221"/>
    <w:rsid w:val="00362BA6"/>
    <w:rsid w:val="00362BE6"/>
    <w:rsid w:val="00375138"/>
    <w:rsid w:val="003A682F"/>
    <w:rsid w:val="003B2F07"/>
    <w:rsid w:val="003D6B3B"/>
    <w:rsid w:val="003E29CC"/>
    <w:rsid w:val="00400342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5638"/>
    <w:rsid w:val="00623671"/>
    <w:rsid w:val="00652E3C"/>
    <w:rsid w:val="006C243F"/>
    <w:rsid w:val="006F4AD9"/>
    <w:rsid w:val="00722485"/>
    <w:rsid w:val="007312A0"/>
    <w:rsid w:val="007357C1"/>
    <w:rsid w:val="00760F00"/>
    <w:rsid w:val="00782987"/>
    <w:rsid w:val="00784F20"/>
    <w:rsid w:val="007A0C33"/>
    <w:rsid w:val="008013ED"/>
    <w:rsid w:val="00842848"/>
    <w:rsid w:val="00857CFB"/>
    <w:rsid w:val="00877AD4"/>
    <w:rsid w:val="008A77C4"/>
    <w:rsid w:val="008C5E39"/>
    <w:rsid w:val="008D414E"/>
    <w:rsid w:val="008E589B"/>
    <w:rsid w:val="00927B59"/>
    <w:rsid w:val="00947908"/>
    <w:rsid w:val="009C5A9D"/>
    <w:rsid w:val="009F19E3"/>
    <w:rsid w:val="00A03F0C"/>
    <w:rsid w:val="00A15E3B"/>
    <w:rsid w:val="00A274F1"/>
    <w:rsid w:val="00A46471"/>
    <w:rsid w:val="00AA14F1"/>
    <w:rsid w:val="00AA44D2"/>
    <w:rsid w:val="00AD1889"/>
    <w:rsid w:val="00AF26B6"/>
    <w:rsid w:val="00B36BC4"/>
    <w:rsid w:val="00B6236C"/>
    <w:rsid w:val="00C21AF9"/>
    <w:rsid w:val="00C6291B"/>
    <w:rsid w:val="00C92743"/>
    <w:rsid w:val="00C94BEB"/>
    <w:rsid w:val="00CE644F"/>
    <w:rsid w:val="00CF3D25"/>
    <w:rsid w:val="00CF7E44"/>
    <w:rsid w:val="00D1263A"/>
    <w:rsid w:val="00D244E6"/>
    <w:rsid w:val="00D57900"/>
    <w:rsid w:val="00D628F8"/>
    <w:rsid w:val="00DA7E40"/>
    <w:rsid w:val="00DB7394"/>
    <w:rsid w:val="00DC3F61"/>
    <w:rsid w:val="00E559A3"/>
    <w:rsid w:val="00E86BE5"/>
    <w:rsid w:val="00EB0D3A"/>
    <w:rsid w:val="00F01AD3"/>
    <w:rsid w:val="00F15879"/>
    <w:rsid w:val="00F16464"/>
    <w:rsid w:val="00F24950"/>
    <w:rsid w:val="00F43470"/>
    <w:rsid w:val="00FC43EB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2</cp:revision>
  <cp:lastPrinted>2022-09-22T21:53:00Z</cp:lastPrinted>
  <dcterms:created xsi:type="dcterms:W3CDTF">2025-02-15T16:59:00Z</dcterms:created>
  <dcterms:modified xsi:type="dcterms:W3CDTF">2025-02-15T16:59:00Z</dcterms:modified>
  <cp:category>Rev 1.1;last template edit 3-5-05 gje</cp:category>
</cp:coreProperties>
</file>