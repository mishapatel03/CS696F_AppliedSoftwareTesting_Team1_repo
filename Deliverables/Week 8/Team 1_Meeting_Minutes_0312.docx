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76F2D368" w:rsidR="004266D5" w:rsidRPr="00B6236C" w:rsidRDefault="001C4FA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757CE6">
              <w:rPr>
                <w:i w:val="0"/>
                <w:szCs w:val="18"/>
              </w:rPr>
              <w:t>3</w:t>
            </w:r>
            <w:r w:rsidR="00A274F1">
              <w:rPr>
                <w:i w:val="0"/>
                <w:szCs w:val="18"/>
              </w:rPr>
              <w:t>/</w:t>
            </w:r>
            <w:r w:rsidR="00757CE6">
              <w:rPr>
                <w:i w:val="0"/>
                <w:szCs w:val="18"/>
              </w:rPr>
              <w:t>11</w:t>
            </w:r>
            <w:r w:rsidR="00A274F1">
              <w:rPr>
                <w:i w:val="0"/>
                <w:szCs w:val="18"/>
              </w:rPr>
              <w:t>/202</w:t>
            </w:r>
            <w:r w:rsidR="00776F77">
              <w:rPr>
                <w:i w:val="0"/>
                <w:szCs w:val="18"/>
              </w:rPr>
              <w:t>5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5C2BEDB1" w:rsidR="004266D5" w:rsidRPr="00B6236C" w:rsidRDefault="00757CE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5.00</w:t>
            </w:r>
            <w:r w:rsidR="00776F77">
              <w:rPr>
                <w:i w:val="0"/>
                <w:szCs w:val="18"/>
              </w:rPr>
              <w:t xml:space="preserve">PM to </w:t>
            </w:r>
            <w:r>
              <w:rPr>
                <w:i w:val="0"/>
                <w:szCs w:val="18"/>
              </w:rPr>
              <w:t>5.30</w:t>
            </w:r>
            <w:r w:rsidR="00776F77">
              <w:rPr>
                <w:i w:val="0"/>
                <w:szCs w:val="18"/>
              </w:rPr>
              <w:t>PM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7B129D8A" w:rsidR="004266D5" w:rsidRPr="00B6236C" w:rsidRDefault="00776F7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Misha Patel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4D5D371B" w:rsidR="004266D5" w:rsidRPr="00B6236C" w:rsidRDefault="00757CE6" w:rsidP="00757CE6">
            <w:pPr>
              <w:pStyle w:val="Heading4"/>
              <w:tabs>
                <w:tab w:val="center" w:pos="1332"/>
              </w:tabs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  <w:r>
              <w:rPr>
                <w:i w:val="0"/>
                <w:szCs w:val="18"/>
              </w:rPr>
              <w:tab/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349CA5DF" w14:textId="77777777" w:rsidR="00757CE6" w:rsidRPr="00757CE6" w:rsidRDefault="00757CE6" w:rsidP="00757CE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 w:rsidRPr="00757CE6">
              <w:rPr>
                <w:szCs w:val="18"/>
              </w:rPr>
              <w:t>Testing RoadMap (3 testing cycles in Excel) (fill the RCT values)</w:t>
            </w:r>
          </w:p>
          <w:p w14:paraId="78941F25" w14:textId="2461E0BF" w:rsidR="00757CE6" w:rsidRPr="00757CE6" w:rsidRDefault="00757CE6" w:rsidP="00757CE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</w:t>
            </w:r>
            <w:r w:rsidRPr="00757CE6">
              <w:rPr>
                <w:szCs w:val="18"/>
              </w:rPr>
              <w:t>omplete Entitlements Table (RCT Tab)</w:t>
            </w:r>
          </w:p>
          <w:p w14:paraId="657BC50D" w14:textId="5DFDEAC6" w:rsidR="00757CE6" w:rsidRPr="00757CE6" w:rsidRDefault="00757CE6" w:rsidP="00757CE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 w:rsidRPr="00757CE6">
              <w:rPr>
                <w:szCs w:val="18"/>
              </w:rPr>
              <w:t>Created Jira project</w:t>
            </w:r>
          </w:p>
          <w:p w14:paraId="6804A93F" w14:textId="2F9545D3" w:rsidR="00757CE6" w:rsidRPr="00757CE6" w:rsidRDefault="00757CE6" w:rsidP="00757CE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Github repo creation</w:t>
            </w: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623671" w:rsidRPr="00B6236C" w14:paraId="1AFE957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A4CE2" w14:textId="680544B0" w:rsidR="00623671" w:rsidRPr="00B6236C" w:rsidRDefault="00776F7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Misha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C44D59" w14:textId="3C1EDF03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D8219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8DFBB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1C30E8C9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8C4FB" w14:textId="65E26983" w:rsidR="004266D5" w:rsidRPr="00B6236C" w:rsidRDefault="00776F7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Shahrukh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69A75A" w14:textId="413DA48A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45FD30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0EFDF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701A671A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1F85" w14:textId="260543CC" w:rsidR="00623671" w:rsidRPr="00B6236C" w:rsidRDefault="00776F7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48E325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3ED44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61F5A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32D180BE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F24350" w14:textId="4CD4F413" w:rsidR="00623671" w:rsidRPr="00B6236C" w:rsidRDefault="00776F7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Mayank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C0D1912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87AC8B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F324A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C7821" w:rsidRPr="00B6236C" w14:paraId="7405FEF6" w14:textId="77777777" w:rsidTr="001C7821">
        <w:trPr>
          <w:cantSplit/>
        </w:trPr>
        <w:tc>
          <w:tcPr>
            <w:tcW w:w="5310" w:type="dxa"/>
          </w:tcPr>
          <w:p w14:paraId="60C5BFEF" w14:textId="46CCE390" w:rsidR="001C7821" w:rsidRPr="00757CE6" w:rsidRDefault="00757CE6" w:rsidP="00757CE6">
            <w:pPr>
              <w:pStyle w:val="CovFormText"/>
              <w:numPr>
                <w:ilvl w:val="0"/>
                <w:numId w:val="4"/>
              </w:numPr>
              <w:rPr>
                <w:szCs w:val="18"/>
              </w:rPr>
            </w:pPr>
            <w:r w:rsidRPr="00757CE6">
              <w:rPr>
                <w:szCs w:val="18"/>
              </w:rPr>
              <w:t>Testing RoadMap (3 testing cycles in Excel) (fill the RCT values)</w:t>
            </w:r>
          </w:p>
        </w:tc>
        <w:tc>
          <w:tcPr>
            <w:tcW w:w="1260" w:type="dxa"/>
          </w:tcPr>
          <w:p w14:paraId="1D611F0D" w14:textId="71A4E2F3" w:rsidR="001C7821" w:rsidRPr="00B6236C" w:rsidRDefault="00776F77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31F0E66D" w14:textId="7A099DBD" w:rsidR="001C7821" w:rsidRPr="00B6236C" w:rsidRDefault="00757CE6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Misha</w:t>
            </w:r>
          </w:p>
        </w:tc>
        <w:tc>
          <w:tcPr>
            <w:tcW w:w="1710" w:type="dxa"/>
          </w:tcPr>
          <w:p w14:paraId="01C4BFFD" w14:textId="5463757A" w:rsidR="001C7821" w:rsidRPr="00B6236C" w:rsidRDefault="00B212D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9547795" w14:textId="46BAEBAB" w:rsidR="001C7821" w:rsidRPr="00757CE6" w:rsidRDefault="00757CE6" w:rsidP="00757CE6">
            <w:pPr>
              <w:pStyle w:val="CovFormText"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C</w:t>
            </w:r>
            <w:r w:rsidRPr="00757CE6">
              <w:rPr>
                <w:szCs w:val="18"/>
              </w:rPr>
              <w:t>omplete Entitlements Table (RCT Tab)</w:t>
            </w:r>
          </w:p>
        </w:tc>
        <w:tc>
          <w:tcPr>
            <w:tcW w:w="1260" w:type="dxa"/>
          </w:tcPr>
          <w:p w14:paraId="287C6A78" w14:textId="2CF297A0" w:rsidR="001C7821" w:rsidRPr="00B6236C" w:rsidRDefault="00757CE6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800" w:type="dxa"/>
          </w:tcPr>
          <w:p w14:paraId="480D412E" w14:textId="3790F9A6" w:rsidR="001C7821" w:rsidRPr="00B6236C" w:rsidRDefault="00757CE6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1710" w:type="dxa"/>
          </w:tcPr>
          <w:p w14:paraId="3F8A5568" w14:textId="14C4C8B5" w:rsidR="001C7821" w:rsidRPr="00B6236C" w:rsidRDefault="00757CE6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757CE6" w:rsidRPr="00B6236C" w14:paraId="25284089" w14:textId="77777777" w:rsidTr="001C7821">
        <w:trPr>
          <w:cantSplit/>
        </w:trPr>
        <w:tc>
          <w:tcPr>
            <w:tcW w:w="5310" w:type="dxa"/>
          </w:tcPr>
          <w:p w14:paraId="577A7C24" w14:textId="39F36F81" w:rsidR="00757CE6" w:rsidRDefault="00757CE6" w:rsidP="00757CE6">
            <w:pPr>
              <w:pStyle w:val="CovFormText"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Jira Project</w:t>
            </w:r>
          </w:p>
        </w:tc>
        <w:tc>
          <w:tcPr>
            <w:tcW w:w="1260" w:type="dxa"/>
          </w:tcPr>
          <w:p w14:paraId="10F95F00" w14:textId="16EAFF49" w:rsidR="00757CE6" w:rsidRPr="00B6236C" w:rsidRDefault="00757CE6" w:rsidP="00757C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800" w:type="dxa"/>
          </w:tcPr>
          <w:p w14:paraId="49BE4862" w14:textId="401ADD5C" w:rsidR="00757CE6" w:rsidRPr="00B6236C" w:rsidRDefault="00757CE6" w:rsidP="00757C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Misha</w:t>
            </w:r>
          </w:p>
        </w:tc>
        <w:tc>
          <w:tcPr>
            <w:tcW w:w="1710" w:type="dxa"/>
          </w:tcPr>
          <w:p w14:paraId="23EBB916" w14:textId="60C3E29C" w:rsidR="00757CE6" w:rsidRPr="00B6236C" w:rsidRDefault="00757CE6" w:rsidP="00757C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757CE6" w:rsidRPr="00B6236C" w14:paraId="124ACBD0" w14:textId="77777777" w:rsidTr="001C7821">
        <w:trPr>
          <w:cantSplit/>
        </w:trPr>
        <w:tc>
          <w:tcPr>
            <w:tcW w:w="5310" w:type="dxa"/>
          </w:tcPr>
          <w:p w14:paraId="73FCBC08" w14:textId="2BD18272" w:rsidR="00757CE6" w:rsidRDefault="00757CE6" w:rsidP="00757CE6">
            <w:pPr>
              <w:pStyle w:val="CovFormText"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Github Repo</w:t>
            </w:r>
          </w:p>
        </w:tc>
        <w:tc>
          <w:tcPr>
            <w:tcW w:w="1260" w:type="dxa"/>
          </w:tcPr>
          <w:p w14:paraId="41C680D5" w14:textId="679CAA8B" w:rsidR="00757CE6" w:rsidRPr="00B6236C" w:rsidRDefault="00757CE6" w:rsidP="00757C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800" w:type="dxa"/>
          </w:tcPr>
          <w:p w14:paraId="774943DE" w14:textId="29C3905E" w:rsidR="00757CE6" w:rsidRPr="00B6236C" w:rsidRDefault="00757CE6" w:rsidP="00757C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Misha</w:t>
            </w:r>
          </w:p>
        </w:tc>
        <w:tc>
          <w:tcPr>
            <w:tcW w:w="1710" w:type="dxa"/>
          </w:tcPr>
          <w:p w14:paraId="50BD8958" w14:textId="33CDBBC8" w:rsidR="00757CE6" w:rsidRPr="00B6236C" w:rsidRDefault="00757CE6" w:rsidP="00757C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C401B7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5ADB6D23" w:rsidR="00C401B7" w:rsidRPr="00B6236C" w:rsidRDefault="00776F77" w:rsidP="00C401B7">
            <w:pPr>
              <w:pStyle w:val="CovFormText"/>
              <w:keepNext/>
              <w:keepLines/>
              <w:rPr>
                <w:szCs w:val="18"/>
              </w:rPr>
            </w:pPr>
            <w:r w:rsidRPr="00776F77">
              <w:rPr>
                <w:szCs w:val="18"/>
              </w:rPr>
              <w:t>Entitlements Table (RCT Tab)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6ED36C86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7B946AB5" w:rsidR="00C401B7" w:rsidRPr="00B6236C" w:rsidRDefault="00776F77" w:rsidP="00C401B7">
            <w:pPr>
              <w:pStyle w:val="CovFormText"/>
              <w:keepNext/>
              <w:keepLines/>
              <w:rPr>
                <w:szCs w:val="18"/>
              </w:rPr>
            </w:pPr>
            <w:r w:rsidRPr="00776F77">
              <w:rPr>
                <w:szCs w:val="18"/>
              </w:rPr>
              <w:t>Testing RoadMap (3 testing cycles in Excel)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62471121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01FD036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27068" w14:textId="0415DEAC" w:rsidR="00C401B7" w:rsidRPr="00B6236C" w:rsidRDefault="00776F7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Github Folder structure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F228A" w14:textId="671B77CB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3F87B91F" w:rsidR="00947908" w:rsidRPr="00B6236C" w:rsidRDefault="007A0C33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 issues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5D6ACB0A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0</w:t>
            </w:r>
            <w:r w:rsidR="00B212DB">
              <w:rPr>
                <w:sz w:val="18"/>
                <w:szCs w:val="18"/>
              </w:rPr>
              <w:t>3</w:t>
            </w:r>
            <w:r w:rsidR="00782987">
              <w:rPr>
                <w:sz w:val="18"/>
                <w:szCs w:val="18"/>
              </w:rPr>
              <w:t>/</w:t>
            </w:r>
            <w:r w:rsidR="000E4139">
              <w:rPr>
                <w:sz w:val="18"/>
                <w:szCs w:val="18"/>
              </w:rPr>
              <w:t>14</w:t>
            </w:r>
            <w:r w:rsidR="00782987">
              <w:rPr>
                <w:sz w:val="18"/>
                <w:szCs w:val="18"/>
              </w:rPr>
              <w:t>/202</w:t>
            </w:r>
            <w:r w:rsidR="00137259">
              <w:rPr>
                <w:sz w:val="18"/>
                <w:szCs w:val="18"/>
              </w:rPr>
              <w:t>5</w:t>
            </w:r>
            <w:r w:rsidR="00782987">
              <w:rPr>
                <w:sz w:val="18"/>
                <w:szCs w:val="18"/>
              </w:rPr>
              <w:t xml:space="preserve"> 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323362B6" w:rsidR="00144E4E" w:rsidRPr="00B6236C" w:rsidRDefault="008F243A" w:rsidP="00144E4E">
            <w:pPr>
              <w:pStyle w:val="CovFormText"/>
              <w:keepNext/>
              <w:keepLines/>
              <w:rPr>
                <w:szCs w:val="18"/>
              </w:rPr>
            </w:pPr>
            <w:r w:rsidRPr="008F243A">
              <w:rPr>
                <w:szCs w:val="18"/>
              </w:rPr>
              <w:t>Define User Stories</w:t>
            </w:r>
          </w:p>
        </w:tc>
        <w:tc>
          <w:tcPr>
            <w:tcW w:w="1260" w:type="dxa"/>
          </w:tcPr>
          <w:p w14:paraId="4DF53158" w14:textId="3F870266" w:rsidR="00144E4E" w:rsidRPr="00B6236C" w:rsidRDefault="008F243A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="00144E4E">
              <w:rPr>
                <w:szCs w:val="18"/>
              </w:rPr>
              <w:t>0%</w:t>
            </w:r>
          </w:p>
        </w:tc>
        <w:tc>
          <w:tcPr>
            <w:tcW w:w="1980" w:type="dxa"/>
          </w:tcPr>
          <w:p w14:paraId="5272CF9D" w14:textId="0D2EAF8E" w:rsidR="00144E4E" w:rsidRPr="00B6236C" w:rsidRDefault="008F243A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2160" w:type="dxa"/>
          </w:tcPr>
          <w:p w14:paraId="1993A14A" w14:textId="1C476271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2B0EBA46" w:rsidR="00144E4E" w:rsidRPr="00B6236C" w:rsidRDefault="008F243A" w:rsidP="00144E4E">
            <w:pPr>
              <w:pStyle w:val="CovFormText"/>
              <w:keepNext/>
              <w:keepLines/>
              <w:rPr>
                <w:szCs w:val="18"/>
              </w:rPr>
            </w:pPr>
            <w:r w:rsidRPr="008F243A">
              <w:rPr>
                <w:szCs w:val="18"/>
              </w:rPr>
              <w:t>qTest: Assign 2 qTest Admins; form 2 working groups</w:t>
            </w:r>
          </w:p>
        </w:tc>
        <w:tc>
          <w:tcPr>
            <w:tcW w:w="1260" w:type="dxa"/>
          </w:tcPr>
          <w:p w14:paraId="51923345" w14:textId="3DFA5739" w:rsidR="00144E4E" w:rsidRPr="00B6236C" w:rsidRDefault="008F243A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</w:t>
            </w:r>
            <w:r w:rsidR="00471CFF">
              <w:rPr>
                <w:szCs w:val="18"/>
              </w:rPr>
              <w:t>0%</w:t>
            </w:r>
          </w:p>
        </w:tc>
        <w:tc>
          <w:tcPr>
            <w:tcW w:w="1980" w:type="dxa"/>
          </w:tcPr>
          <w:p w14:paraId="70C5BF9F" w14:textId="2CF943C6" w:rsidR="00144E4E" w:rsidRPr="00B6236C" w:rsidRDefault="00776F77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Misha</w:t>
            </w:r>
          </w:p>
        </w:tc>
        <w:tc>
          <w:tcPr>
            <w:tcW w:w="2160" w:type="dxa"/>
          </w:tcPr>
          <w:p w14:paraId="6D5523A1" w14:textId="3B0B2F32" w:rsidR="00144E4E" w:rsidRPr="00B6236C" w:rsidRDefault="00471CFF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</w:tbl>
    <w:p w14:paraId="624A4662" w14:textId="77777777" w:rsidR="00722485" w:rsidRDefault="00722485" w:rsidP="00361221"/>
    <w:sectPr w:rsidR="00722485" w:rsidSect="00334C06">
      <w:headerReference w:type="default" r:id="rId8"/>
      <w:footerReference w:type="default" r:id="rId9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17F2F" w14:textId="77777777" w:rsidR="006C07FB" w:rsidRDefault="006C07FB">
      <w:r>
        <w:separator/>
      </w:r>
    </w:p>
  </w:endnote>
  <w:endnote w:type="continuationSeparator" w:id="0">
    <w:p w14:paraId="57EE87BB" w14:textId="77777777" w:rsidR="006C07FB" w:rsidRDefault="006C0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41E31" w14:textId="77777777" w:rsidR="006C07FB" w:rsidRDefault="006C07FB">
      <w:r>
        <w:separator/>
      </w:r>
    </w:p>
  </w:footnote>
  <w:footnote w:type="continuationSeparator" w:id="0">
    <w:p w14:paraId="21B077B7" w14:textId="77777777" w:rsidR="006C07FB" w:rsidRDefault="006C0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66026"/>
    <w:multiLevelType w:val="hybridMultilevel"/>
    <w:tmpl w:val="BAB2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09CF"/>
    <w:multiLevelType w:val="hybridMultilevel"/>
    <w:tmpl w:val="C5A4D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CB067B5"/>
    <w:multiLevelType w:val="hybridMultilevel"/>
    <w:tmpl w:val="C5A4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130754">
    <w:abstractNumId w:val="2"/>
  </w:num>
  <w:num w:numId="2" w16cid:durableId="1325548393">
    <w:abstractNumId w:val="0"/>
  </w:num>
  <w:num w:numId="3" w16cid:durableId="787969514">
    <w:abstractNumId w:val="3"/>
  </w:num>
  <w:num w:numId="4" w16cid:durableId="2071884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754E8"/>
    <w:rsid w:val="00080926"/>
    <w:rsid w:val="000A4404"/>
    <w:rsid w:val="000D61DB"/>
    <w:rsid w:val="000E4139"/>
    <w:rsid w:val="001071C3"/>
    <w:rsid w:val="00137259"/>
    <w:rsid w:val="00144E4E"/>
    <w:rsid w:val="00155255"/>
    <w:rsid w:val="00176704"/>
    <w:rsid w:val="001C4FA6"/>
    <w:rsid w:val="001C7821"/>
    <w:rsid w:val="001D7DC5"/>
    <w:rsid w:val="001E5D28"/>
    <w:rsid w:val="001F7AEC"/>
    <w:rsid w:val="002262DC"/>
    <w:rsid w:val="00234709"/>
    <w:rsid w:val="002A6FDA"/>
    <w:rsid w:val="002E5788"/>
    <w:rsid w:val="00307715"/>
    <w:rsid w:val="00334C06"/>
    <w:rsid w:val="00361221"/>
    <w:rsid w:val="00362BA6"/>
    <w:rsid w:val="00362BE6"/>
    <w:rsid w:val="00375138"/>
    <w:rsid w:val="00392F6C"/>
    <w:rsid w:val="003A682F"/>
    <w:rsid w:val="003B2F07"/>
    <w:rsid w:val="003D6B3B"/>
    <w:rsid w:val="003E29CC"/>
    <w:rsid w:val="004266D5"/>
    <w:rsid w:val="00427D0E"/>
    <w:rsid w:val="00434BC7"/>
    <w:rsid w:val="00471CFF"/>
    <w:rsid w:val="00476A2F"/>
    <w:rsid w:val="00487A81"/>
    <w:rsid w:val="004D42BB"/>
    <w:rsid w:val="00503C73"/>
    <w:rsid w:val="00527B5C"/>
    <w:rsid w:val="0053679B"/>
    <w:rsid w:val="00576D44"/>
    <w:rsid w:val="00587A43"/>
    <w:rsid w:val="00590277"/>
    <w:rsid w:val="005A6D89"/>
    <w:rsid w:val="005E2393"/>
    <w:rsid w:val="005E5638"/>
    <w:rsid w:val="00623671"/>
    <w:rsid w:val="00652E3C"/>
    <w:rsid w:val="006C07FB"/>
    <w:rsid w:val="006F4AD9"/>
    <w:rsid w:val="00722485"/>
    <w:rsid w:val="007312A0"/>
    <w:rsid w:val="007357C1"/>
    <w:rsid w:val="00740F86"/>
    <w:rsid w:val="00757CE6"/>
    <w:rsid w:val="00760CE3"/>
    <w:rsid w:val="00760F00"/>
    <w:rsid w:val="00776F77"/>
    <w:rsid w:val="00781131"/>
    <w:rsid w:val="00782987"/>
    <w:rsid w:val="00784F20"/>
    <w:rsid w:val="007A0C33"/>
    <w:rsid w:val="007F4F08"/>
    <w:rsid w:val="008013ED"/>
    <w:rsid w:val="00842848"/>
    <w:rsid w:val="00857CFB"/>
    <w:rsid w:val="00877AD4"/>
    <w:rsid w:val="008A77C4"/>
    <w:rsid w:val="008C1ECE"/>
    <w:rsid w:val="008C5E39"/>
    <w:rsid w:val="008D414E"/>
    <w:rsid w:val="008E589B"/>
    <w:rsid w:val="008F243A"/>
    <w:rsid w:val="00927B59"/>
    <w:rsid w:val="00947908"/>
    <w:rsid w:val="009F19E3"/>
    <w:rsid w:val="00A03F0C"/>
    <w:rsid w:val="00A15E3B"/>
    <w:rsid w:val="00A274F1"/>
    <w:rsid w:val="00A46471"/>
    <w:rsid w:val="00AA14F1"/>
    <w:rsid w:val="00AA44D2"/>
    <w:rsid w:val="00AB4422"/>
    <w:rsid w:val="00AD1889"/>
    <w:rsid w:val="00AF26B6"/>
    <w:rsid w:val="00B212DB"/>
    <w:rsid w:val="00B36BC4"/>
    <w:rsid w:val="00B6236C"/>
    <w:rsid w:val="00C21AF9"/>
    <w:rsid w:val="00C401B7"/>
    <w:rsid w:val="00C6291B"/>
    <w:rsid w:val="00C92743"/>
    <w:rsid w:val="00C94BEB"/>
    <w:rsid w:val="00CC3C30"/>
    <w:rsid w:val="00CE644F"/>
    <w:rsid w:val="00CF7E44"/>
    <w:rsid w:val="00D1263A"/>
    <w:rsid w:val="00D628F8"/>
    <w:rsid w:val="00DA7E40"/>
    <w:rsid w:val="00DB7394"/>
    <w:rsid w:val="00DC3F61"/>
    <w:rsid w:val="00E559A3"/>
    <w:rsid w:val="00EB0D3A"/>
    <w:rsid w:val="00F01AD3"/>
    <w:rsid w:val="00F15879"/>
    <w:rsid w:val="00F16464"/>
    <w:rsid w:val="00F24950"/>
    <w:rsid w:val="00F43470"/>
    <w:rsid w:val="00FC43EB"/>
    <w:rsid w:val="00FC5D50"/>
    <w:rsid w:val="00FE4E18"/>
    <w:rsid w:val="00FE768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4E80-FE3E-49BB-8B37-806EA106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16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Patel, Misha Jitendrakumar</cp:lastModifiedBy>
  <cp:revision>8</cp:revision>
  <cp:lastPrinted>2022-09-22T21:53:00Z</cp:lastPrinted>
  <dcterms:created xsi:type="dcterms:W3CDTF">2024-02-29T14:17:00Z</dcterms:created>
  <dcterms:modified xsi:type="dcterms:W3CDTF">2025-03-12T22:21:00Z</dcterms:modified>
  <cp:category>Rev 1.1;last template edit 3-5-05 gje</cp:category>
</cp:coreProperties>
</file>